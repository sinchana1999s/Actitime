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D9B77C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D8B31F2" w14:textId="7598C57E" w:rsidR="001B2ABD" w:rsidRDefault="00684DBC" w:rsidP="00231960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00DD6186" wp14:editId="22FDAD4A">
                  <wp:extent cx="2139950" cy="1972945"/>
                  <wp:effectExtent l="0" t="0" r="0" b="8255"/>
                  <wp:docPr id="17016159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615956" name="Picture 170161595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97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080C3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FCAA621" w14:textId="28A37E5C" w:rsidR="001B2ABD" w:rsidRPr="00CB5347" w:rsidRDefault="00231960" w:rsidP="001B2ABD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3359C1" wp14:editId="37ABBB30">
                      <wp:simplePos x="0" y="0"/>
                      <wp:positionH relativeFrom="column">
                        <wp:posOffset>86302</wp:posOffset>
                      </wp:positionH>
                      <wp:positionV relativeFrom="paragraph">
                        <wp:posOffset>974956</wp:posOffset>
                      </wp:positionV>
                      <wp:extent cx="3519055" cy="1149927"/>
                      <wp:effectExtent l="0" t="0" r="24765" b="12700"/>
                      <wp:wrapNone/>
                      <wp:docPr id="87862191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9055" cy="11499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665FD0" w14:textId="7D6DC260" w:rsidR="00231960" w:rsidRPr="00A07838" w:rsidRDefault="00A07838" w:rsidP="00501C5B">
                                  <w:pPr>
                                    <w:pStyle w:val="Heading1"/>
                                    <w:rPr>
                                      <w:b/>
                                      <w:bCs/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                   </w:t>
                                  </w:r>
                                  <w:r w:rsidR="00231960" w:rsidRPr="00A07838">
                                    <w:rPr>
                                      <w:b/>
                                      <w:bCs/>
                                      <w:highlight w:val="yellow"/>
                                      <w:lang w:val="en-IN"/>
                                    </w:rPr>
                                    <w:t>SINCHANA.M.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3359C1" id="Rectangle 2" o:spid="_x0000_s1026" style="position:absolute;margin-left:6.8pt;margin-top:76.75pt;width:277.1pt;height:9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" filled="f" strokecolor="#0f1b25 [484]" strokeweight="1pt">
                      <v:textbox>
                        <w:txbxContent>
                          <w:p w14:paraId="6F665FD0" w14:textId="7D6DC260" w:rsidR="00231960" w:rsidRPr="00A07838" w:rsidRDefault="00A07838" w:rsidP="00501C5B">
                            <w:pPr>
                              <w:pStyle w:val="Heading1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</w:t>
                            </w:r>
                            <w:r w:rsidR="00231960" w:rsidRPr="00A07838">
                              <w:rPr>
                                <w:b/>
                                <w:bCs/>
                                <w:highlight w:val="yellow"/>
                                <w:lang w:val="en-IN"/>
                              </w:rPr>
                              <w:t>SINCHANA.M.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C540048" w14:textId="29FA0071" w:rsidR="001B2ABD" w:rsidRDefault="001B2ABD" w:rsidP="001B2ABD">
            <w:pPr>
              <w:pStyle w:val="Subtitle"/>
            </w:pPr>
          </w:p>
        </w:tc>
      </w:tr>
      <w:tr w:rsidR="001B2ABD" w14:paraId="643A83B6" w14:textId="77777777" w:rsidTr="001B2ABD">
        <w:tc>
          <w:tcPr>
            <w:tcW w:w="3600" w:type="dxa"/>
          </w:tcPr>
          <w:p w14:paraId="32ED6105" w14:textId="5967D3EC" w:rsidR="00036450" w:rsidRPr="00CB5347" w:rsidRDefault="00231960" w:rsidP="00CB0055">
            <w:pPr>
              <w:pStyle w:val="Heading3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39E563" wp14:editId="20227D39">
                      <wp:simplePos x="0" y="0"/>
                      <wp:positionH relativeFrom="column">
                        <wp:posOffset>17030</wp:posOffset>
                      </wp:positionH>
                      <wp:positionV relativeFrom="paragraph">
                        <wp:posOffset>192174</wp:posOffset>
                      </wp:positionV>
                      <wp:extent cx="1122218" cy="318655"/>
                      <wp:effectExtent l="0" t="0" r="20955" b="24765"/>
                      <wp:wrapNone/>
                      <wp:docPr id="48553849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218" cy="3186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FDAA4E" w14:textId="48D63FC0" w:rsidR="00231960" w:rsidRPr="00231960" w:rsidRDefault="00231960" w:rsidP="002319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231960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</w:rPr>
                                    <w:t>CONTACT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9E563" id="Rectangle 1" o:spid="_x0000_s1027" style="position:absolute;margin-left:1.35pt;margin-top:15.15pt;width:88.35pt;height:25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" filled="f" strokecolor="#0f1b25 [484]" strokeweight="1pt">
                      <v:textbox>
                        <w:txbxContent>
                          <w:p w14:paraId="2DFDAA4E" w14:textId="48D63FC0" w:rsidR="00231960" w:rsidRPr="00231960" w:rsidRDefault="00231960" w:rsidP="002319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3196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CONTACT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60602C" w14:textId="77777777" w:rsidR="00231960" w:rsidRDefault="00231960" w:rsidP="00CB5347"/>
          <w:p w14:paraId="6279AAE8" w14:textId="62E2017F" w:rsidR="00CB5347" w:rsidRDefault="00CB5347" w:rsidP="00CB5347">
            <w:r>
              <w:t>9611502228</w:t>
            </w:r>
          </w:p>
          <w:p w14:paraId="54B96970" w14:textId="1EECB390" w:rsidR="00CB5347" w:rsidRDefault="00000000" w:rsidP="00CB5347">
            <w:hyperlink r:id="rId8" w:history="1">
              <w:r w:rsidR="00CB5347" w:rsidRPr="000B2AB1">
                <w:rPr>
                  <w:rStyle w:val="Hyperlink"/>
                </w:rPr>
                <w:t>sinchana147258@gmail.com</w:t>
              </w:r>
            </w:hyperlink>
          </w:p>
          <w:p w14:paraId="00652D93" w14:textId="7E3D683A" w:rsidR="00CB5347" w:rsidRDefault="00CB5347" w:rsidP="00CB5347">
            <w:r>
              <w:t>Bengaluru, Karnataka</w:t>
            </w:r>
          </w:p>
          <w:p w14:paraId="32E1CAC5" w14:textId="77777777" w:rsidR="00CB5347" w:rsidRDefault="00CB5347" w:rsidP="00CB5347"/>
          <w:p w14:paraId="5F3D51E6" w14:textId="77777777" w:rsidR="00CB5347" w:rsidRDefault="00CB5347" w:rsidP="00CB5347"/>
          <w:p w14:paraId="561A8B98" w14:textId="77777777" w:rsidR="00A07838" w:rsidRDefault="00A07838" w:rsidP="00CB5347"/>
          <w:p w14:paraId="7CD3B3E5" w14:textId="386CDD91" w:rsidR="00CB5347" w:rsidRPr="00CB5347" w:rsidRDefault="00CB5347" w:rsidP="00CB53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7CCA09" wp14:editId="1C14064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91146</wp:posOffset>
                      </wp:positionV>
                      <wp:extent cx="1277815" cy="316523"/>
                      <wp:effectExtent l="0" t="0" r="17780" b="26670"/>
                      <wp:wrapNone/>
                      <wp:docPr id="53389033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7815" cy="31652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9E753B" w14:textId="156F27B3" w:rsidR="00CB5347" w:rsidRPr="00CB5347" w:rsidRDefault="00CB5347" w:rsidP="00CB53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CB534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</w:rPr>
                                    <w:t>LANGUAGES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CCA09" id="_x0000_s1028" style="position:absolute;margin-left:.25pt;margin-top:7.2pt;width:100.6pt;height:2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" filled="f" strokecolor="#0f1b25 [484]" strokeweight="1pt">
                      <v:textbox>
                        <w:txbxContent>
                          <w:p w14:paraId="159E753B" w14:textId="156F27B3" w:rsidR="00CB5347" w:rsidRPr="00CB5347" w:rsidRDefault="00CB5347" w:rsidP="00CB534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CB534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LANGUAGES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AF63AC" w14:textId="3C7AEF84" w:rsidR="004D3011" w:rsidRDefault="004D3011" w:rsidP="004D3011">
            <w:pPr>
              <w:rPr>
                <w:b/>
                <w:bCs/>
                <w:sz w:val="28"/>
                <w:szCs w:val="28"/>
              </w:rPr>
            </w:pPr>
          </w:p>
          <w:p w14:paraId="3F654255" w14:textId="77777777" w:rsidR="00CB5347" w:rsidRDefault="00CB5347" w:rsidP="004D3011">
            <w:pPr>
              <w:rPr>
                <w:b/>
                <w:bCs/>
                <w:sz w:val="28"/>
                <w:szCs w:val="28"/>
              </w:rPr>
            </w:pPr>
          </w:p>
          <w:p w14:paraId="06826E0E" w14:textId="6A0BEA08" w:rsidR="00CB5347" w:rsidRPr="00CB5347" w:rsidRDefault="00CB5347" w:rsidP="004D3011">
            <w:pPr>
              <w:rPr>
                <w:sz w:val="28"/>
                <w:szCs w:val="28"/>
              </w:rPr>
            </w:pPr>
            <w:r w:rsidRPr="00CB5347">
              <w:rPr>
                <w:sz w:val="28"/>
                <w:szCs w:val="28"/>
              </w:rPr>
              <w:t>English</w:t>
            </w:r>
          </w:p>
          <w:p w14:paraId="2EE2B09D" w14:textId="55901B6E" w:rsidR="00CB5347" w:rsidRPr="00CB5347" w:rsidRDefault="00CB5347" w:rsidP="004D3011">
            <w:pPr>
              <w:rPr>
                <w:sz w:val="28"/>
                <w:szCs w:val="28"/>
              </w:rPr>
            </w:pPr>
            <w:r w:rsidRPr="00CB5347">
              <w:rPr>
                <w:sz w:val="28"/>
                <w:szCs w:val="28"/>
              </w:rPr>
              <w:t>Kannada</w:t>
            </w:r>
          </w:p>
          <w:p w14:paraId="08D003C4" w14:textId="647FAB6D" w:rsidR="00CB5347" w:rsidRDefault="00CB5347" w:rsidP="004D3011">
            <w:pPr>
              <w:rPr>
                <w:sz w:val="28"/>
                <w:szCs w:val="28"/>
              </w:rPr>
            </w:pPr>
            <w:r w:rsidRPr="00CB5347">
              <w:rPr>
                <w:sz w:val="28"/>
                <w:szCs w:val="28"/>
              </w:rPr>
              <w:t>Telugu</w:t>
            </w:r>
          </w:p>
          <w:p w14:paraId="034D09D0" w14:textId="77777777" w:rsidR="00CB5347" w:rsidRDefault="00CB5347" w:rsidP="004D3011">
            <w:pPr>
              <w:rPr>
                <w:sz w:val="28"/>
                <w:szCs w:val="28"/>
              </w:rPr>
            </w:pPr>
          </w:p>
          <w:p w14:paraId="2A6AE4F7" w14:textId="77777777" w:rsidR="00A07838" w:rsidRDefault="00A07838" w:rsidP="004D3011">
            <w:pPr>
              <w:rPr>
                <w:sz w:val="28"/>
                <w:szCs w:val="28"/>
              </w:rPr>
            </w:pPr>
          </w:p>
          <w:p w14:paraId="6A8F1AE4" w14:textId="316535FC" w:rsidR="00CB5347" w:rsidRPr="00CB5347" w:rsidRDefault="00CB5347" w:rsidP="004D301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D4DD44" wp14:editId="08F502A5">
                      <wp:simplePos x="0" y="0"/>
                      <wp:positionH relativeFrom="column">
                        <wp:posOffset>-10680</wp:posOffset>
                      </wp:positionH>
                      <wp:positionV relativeFrom="paragraph">
                        <wp:posOffset>107835</wp:posOffset>
                      </wp:positionV>
                      <wp:extent cx="1842655" cy="408709"/>
                      <wp:effectExtent l="0" t="0" r="24765" b="10795"/>
                      <wp:wrapNone/>
                      <wp:docPr id="28397193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2655" cy="40870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D55DDC" w14:textId="0EC1DB03" w:rsidR="00231960" w:rsidRPr="00231960" w:rsidRDefault="00231960" w:rsidP="002319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231960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</w:rPr>
                                    <w:t>TECHNICAL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D4DD44" id="_x0000_s1029" style="position:absolute;margin-left:-.85pt;margin-top:8.5pt;width:145.1pt;height:3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" filled="f" strokecolor="#0f1b25 [484]" strokeweight="1pt">
                      <v:textbox>
                        <w:txbxContent>
                          <w:p w14:paraId="3CD55DDC" w14:textId="0EC1DB03" w:rsidR="00231960" w:rsidRPr="00231960" w:rsidRDefault="00231960" w:rsidP="002319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3196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TECHNICAL SKILLS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8F7D975" w14:textId="16AC750C" w:rsidR="004D3011" w:rsidRDefault="004D3011" w:rsidP="00CB0055">
            <w:pPr>
              <w:pStyle w:val="Heading3"/>
            </w:pPr>
          </w:p>
          <w:p w14:paraId="2F9E62EE" w14:textId="3BA462E0" w:rsidR="00FA0E82" w:rsidRDefault="00FA0E82" w:rsidP="00FA0E82">
            <w:proofErr w:type="spellStart"/>
            <w:r>
              <w:t>Ms</w:t>
            </w:r>
            <w:proofErr w:type="spellEnd"/>
            <w:r>
              <w:t>-Excel</w:t>
            </w:r>
          </w:p>
          <w:p w14:paraId="789392F8" w14:textId="77777777" w:rsidR="005718AB" w:rsidRDefault="005718AB" w:rsidP="00FA0E82"/>
          <w:p w14:paraId="2BB7F23E" w14:textId="68BB5A8F" w:rsidR="00FA0E82" w:rsidRDefault="00FA0E82" w:rsidP="00FA0E82">
            <w:proofErr w:type="spellStart"/>
            <w:r>
              <w:t>Ms</w:t>
            </w:r>
            <w:proofErr w:type="spellEnd"/>
            <w:r>
              <w:t>-Word</w:t>
            </w:r>
          </w:p>
          <w:p w14:paraId="783B5BB3" w14:textId="77777777" w:rsidR="005718AB" w:rsidRDefault="005718AB" w:rsidP="00FA0E82"/>
          <w:p w14:paraId="418ED6B7" w14:textId="58AC5373" w:rsidR="00FA0E82" w:rsidRDefault="00FA0E82" w:rsidP="00FA0E82">
            <w:proofErr w:type="spellStart"/>
            <w:r>
              <w:t>Ms-Powerpoint</w:t>
            </w:r>
            <w:proofErr w:type="spellEnd"/>
          </w:p>
          <w:p w14:paraId="34EEE69A" w14:textId="77777777" w:rsidR="00FA0E82" w:rsidRDefault="00FA0E82" w:rsidP="00FA0E82"/>
          <w:p w14:paraId="540633DE" w14:textId="77777777" w:rsidR="00FA0E82" w:rsidRDefault="00FA0E82" w:rsidP="00FA0E82"/>
          <w:p w14:paraId="36AE06F4" w14:textId="77777777" w:rsidR="00A07838" w:rsidRDefault="00A07838" w:rsidP="00FA0E82"/>
          <w:p w14:paraId="6B63CEE4" w14:textId="2DC064C2" w:rsidR="00FA0E82" w:rsidRPr="00FA0E82" w:rsidRDefault="00FA0E82" w:rsidP="00FA0E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E636B9" wp14:editId="5477BB07">
                      <wp:simplePos x="0" y="0"/>
                      <wp:positionH relativeFrom="column">
                        <wp:posOffset>-10680</wp:posOffset>
                      </wp:positionH>
                      <wp:positionV relativeFrom="paragraph">
                        <wp:posOffset>65694</wp:posOffset>
                      </wp:positionV>
                      <wp:extent cx="1634837" cy="332509"/>
                      <wp:effectExtent l="0" t="0" r="22860" b="10795"/>
                      <wp:wrapNone/>
                      <wp:docPr id="2042222599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4837" cy="33250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126D2C" w14:textId="3CE4B90F" w:rsidR="00231960" w:rsidRPr="00231960" w:rsidRDefault="00231960" w:rsidP="002319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231960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</w:rPr>
                                    <w:t>OTHER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E636B9" id="Rectangle 3" o:spid="_x0000_s1030" style="position:absolute;margin-left:-.85pt;margin-top:5.15pt;width:128.7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" filled="f" strokecolor="#0f1b25 [484]" strokeweight="1pt">
                      <v:textbox>
                        <w:txbxContent>
                          <w:p w14:paraId="6E126D2C" w14:textId="3CE4B90F" w:rsidR="00231960" w:rsidRPr="00231960" w:rsidRDefault="00231960" w:rsidP="002319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3196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OTHER SKILLS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508966A" w14:textId="1D0FE4B6" w:rsidR="004D3011" w:rsidRDefault="00FA0E82" w:rsidP="00231960">
            <w:pPr>
              <w:tabs>
                <w:tab w:val="left" w:pos="2188"/>
                <w:tab w:val="left" w:pos="2629"/>
              </w:tabs>
            </w:pPr>
            <w:r>
              <w:tab/>
            </w:r>
            <w:r w:rsidR="00231960">
              <w:tab/>
            </w:r>
          </w:p>
          <w:p w14:paraId="119DC42F" w14:textId="77777777" w:rsidR="00231960" w:rsidRDefault="00231960" w:rsidP="00231960">
            <w:pPr>
              <w:tabs>
                <w:tab w:val="left" w:pos="2188"/>
                <w:tab w:val="left" w:pos="2629"/>
              </w:tabs>
            </w:pPr>
          </w:p>
          <w:p w14:paraId="2BEE6584" w14:textId="77777777" w:rsidR="00FA0E82" w:rsidRDefault="00FA0E82" w:rsidP="00FA0E82">
            <w:pPr>
              <w:tabs>
                <w:tab w:val="left" w:pos="2188"/>
              </w:tabs>
            </w:pPr>
          </w:p>
          <w:p w14:paraId="633B486B" w14:textId="77777777" w:rsidR="00FA0E82" w:rsidRDefault="00FA0E82" w:rsidP="00FA0E82">
            <w:pPr>
              <w:tabs>
                <w:tab w:val="left" w:pos="2188"/>
              </w:tabs>
            </w:pPr>
            <w:r>
              <w:t>Communication skills</w:t>
            </w:r>
          </w:p>
          <w:p w14:paraId="63877643" w14:textId="77777777" w:rsidR="00FA0E82" w:rsidRDefault="00FA0E82" w:rsidP="00FA0E82">
            <w:pPr>
              <w:tabs>
                <w:tab w:val="left" w:pos="2188"/>
              </w:tabs>
            </w:pPr>
          </w:p>
          <w:p w14:paraId="15D6BDF7" w14:textId="17EC9130" w:rsidR="00FA0E82" w:rsidRDefault="00FA0E82" w:rsidP="00FA0E82">
            <w:pPr>
              <w:tabs>
                <w:tab w:val="left" w:pos="2188"/>
              </w:tabs>
            </w:pPr>
            <w:r>
              <w:t>Zeal to learn and explore things</w:t>
            </w:r>
          </w:p>
          <w:p w14:paraId="0E39BC66" w14:textId="77777777" w:rsidR="00FA0E82" w:rsidRDefault="00FA0E82" w:rsidP="00FA0E82">
            <w:pPr>
              <w:tabs>
                <w:tab w:val="left" w:pos="2188"/>
              </w:tabs>
            </w:pPr>
          </w:p>
          <w:p w14:paraId="07E3A374" w14:textId="66C5FDA6" w:rsidR="00FA0E82" w:rsidRDefault="00FA0E82" w:rsidP="00FA0E82">
            <w:pPr>
              <w:tabs>
                <w:tab w:val="left" w:pos="2188"/>
              </w:tabs>
            </w:pPr>
            <w:r>
              <w:t>Dedicated towards work</w:t>
            </w:r>
          </w:p>
          <w:p w14:paraId="29B4E803" w14:textId="77777777" w:rsidR="00FA0E82" w:rsidRDefault="00FA0E82" w:rsidP="00FA0E82">
            <w:pPr>
              <w:tabs>
                <w:tab w:val="left" w:pos="2188"/>
              </w:tabs>
            </w:pPr>
          </w:p>
          <w:p w14:paraId="373433D7" w14:textId="1D677F41" w:rsidR="00FA0E82" w:rsidRDefault="00FA0E82" w:rsidP="00FA0E82">
            <w:pPr>
              <w:tabs>
                <w:tab w:val="left" w:pos="2188"/>
              </w:tabs>
            </w:pPr>
            <w:r>
              <w:t>Leadership skill</w:t>
            </w:r>
          </w:p>
          <w:p w14:paraId="0BA352C0" w14:textId="77777777" w:rsidR="00FA0E82" w:rsidRDefault="00FA0E82" w:rsidP="00FA0E82">
            <w:pPr>
              <w:tabs>
                <w:tab w:val="left" w:pos="2188"/>
              </w:tabs>
            </w:pPr>
          </w:p>
          <w:p w14:paraId="04552B98" w14:textId="77777777" w:rsidR="00FA0E82" w:rsidRDefault="00FA0E82" w:rsidP="00FA0E82">
            <w:pPr>
              <w:tabs>
                <w:tab w:val="left" w:pos="2188"/>
              </w:tabs>
            </w:pPr>
          </w:p>
          <w:p w14:paraId="34E53819" w14:textId="77777777" w:rsidR="00A07838" w:rsidRDefault="00A07838" w:rsidP="00FA0E82">
            <w:pPr>
              <w:tabs>
                <w:tab w:val="left" w:pos="2188"/>
              </w:tabs>
            </w:pPr>
          </w:p>
          <w:p w14:paraId="6FCAEE68" w14:textId="77777777" w:rsidR="00A07838" w:rsidRDefault="00A07838" w:rsidP="00FA0E82">
            <w:pPr>
              <w:tabs>
                <w:tab w:val="left" w:pos="2188"/>
              </w:tabs>
            </w:pPr>
          </w:p>
          <w:p w14:paraId="16B09FC1" w14:textId="7FA6B89C" w:rsidR="00FA0E82" w:rsidRDefault="00FA0E82" w:rsidP="00FA0E82">
            <w:pPr>
              <w:tabs>
                <w:tab w:val="left" w:pos="218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052398" wp14:editId="296F405A">
                      <wp:simplePos x="0" y="0"/>
                      <wp:positionH relativeFrom="column">
                        <wp:posOffset>-10680</wp:posOffset>
                      </wp:positionH>
                      <wp:positionV relativeFrom="paragraph">
                        <wp:posOffset>65751</wp:posOffset>
                      </wp:positionV>
                      <wp:extent cx="1365738" cy="325582"/>
                      <wp:effectExtent l="0" t="0" r="25400" b="17780"/>
                      <wp:wrapNone/>
                      <wp:docPr id="1250012032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738" cy="3255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8A350F" w14:textId="2F1F77D3" w:rsidR="00231960" w:rsidRPr="00231960" w:rsidRDefault="00231960" w:rsidP="002319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231960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52398" id="Rectangle 4" o:spid="_x0000_s1031" style="position:absolute;margin-left:-.85pt;margin-top:5.2pt;width:107.55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" filled="f" strokecolor="#0f1b25 [484]" strokeweight="1pt">
                      <v:textbox>
                        <w:txbxContent>
                          <w:p w14:paraId="6D8A350F" w14:textId="2F1F77D3" w:rsidR="00231960" w:rsidRPr="00231960" w:rsidRDefault="00231960" w:rsidP="002319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3196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HOBBIES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B56C124" w14:textId="5F7746D6" w:rsidR="00FA0E82" w:rsidRDefault="00FA0E82" w:rsidP="00FA0E82">
            <w:pPr>
              <w:tabs>
                <w:tab w:val="left" w:pos="2188"/>
              </w:tabs>
            </w:pPr>
            <w:r>
              <w:tab/>
            </w:r>
          </w:p>
          <w:p w14:paraId="653CBD2F" w14:textId="66329CE6" w:rsidR="00231960" w:rsidRDefault="00231960" w:rsidP="00231960">
            <w:pPr>
              <w:tabs>
                <w:tab w:val="left" w:pos="2188"/>
              </w:tabs>
            </w:pPr>
            <w:r>
              <w:tab/>
            </w:r>
          </w:p>
          <w:p w14:paraId="00E475BD" w14:textId="77777777" w:rsidR="00231960" w:rsidRDefault="00231960" w:rsidP="00231960">
            <w:pPr>
              <w:tabs>
                <w:tab w:val="left" w:pos="2188"/>
              </w:tabs>
            </w:pPr>
          </w:p>
          <w:p w14:paraId="1406BF80" w14:textId="77777777" w:rsidR="00FA0E82" w:rsidRDefault="00FA0E82" w:rsidP="00FA0E82">
            <w:pPr>
              <w:tabs>
                <w:tab w:val="left" w:pos="2188"/>
              </w:tabs>
            </w:pPr>
            <w:r>
              <w:t>Dancing</w:t>
            </w:r>
          </w:p>
          <w:p w14:paraId="4D1291FB" w14:textId="77777777" w:rsidR="00FA0E82" w:rsidRDefault="00FA0E82" w:rsidP="00FA0E82">
            <w:pPr>
              <w:tabs>
                <w:tab w:val="left" w:pos="2188"/>
              </w:tabs>
            </w:pPr>
          </w:p>
          <w:p w14:paraId="22605E0D" w14:textId="77777777" w:rsidR="00FA0E82" w:rsidRDefault="00FA0E82" w:rsidP="00FA0E82">
            <w:pPr>
              <w:tabs>
                <w:tab w:val="left" w:pos="2188"/>
              </w:tabs>
            </w:pPr>
            <w:r>
              <w:t>Listening to music</w:t>
            </w:r>
          </w:p>
          <w:p w14:paraId="6099D844" w14:textId="77777777" w:rsidR="00FA0E82" w:rsidRDefault="00FA0E82" w:rsidP="00FA0E82">
            <w:pPr>
              <w:tabs>
                <w:tab w:val="left" w:pos="2188"/>
              </w:tabs>
            </w:pPr>
          </w:p>
          <w:p w14:paraId="74F98C40" w14:textId="372446D8" w:rsidR="00FA0E82" w:rsidRDefault="00FA0E82" w:rsidP="00FA0E82">
            <w:pPr>
              <w:tabs>
                <w:tab w:val="left" w:pos="2188"/>
              </w:tabs>
            </w:pPr>
            <w:r>
              <w:t>Reading books</w:t>
            </w:r>
          </w:p>
          <w:p w14:paraId="7C6C8879" w14:textId="77777777" w:rsidR="00FA0E82" w:rsidRDefault="00FA0E82" w:rsidP="00FA0E82">
            <w:pPr>
              <w:tabs>
                <w:tab w:val="left" w:pos="2188"/>
              </w:tabs>
            </w:pPr>
          </w:p>
          <w:p w14:paraId="5E3556D4" w14:textId="77777777" w:rsidR="00FA0E82" w:rsidRDefault="00FA0E82" w:rsidP="00FA0E82">
            <w:pPr>
              <w:tabs>
                <w:tab w:val="left" w:pos="2188"/>
              </w:tabs>
            </w:pPr>
          </w:p>
          <w:p w14:paraId="45D71D1E" w14:textId="77777777" w:rsidR="00A07838" w:rsidRDefault="00A07838" w:rsidP="00FA0E82">
            <w:pPr>
              <w:tabs>
                <w:tab w:val="left" w:pos="2188"/>
              </w:tabs>
            </w:pPr>
          </w:p>
          <w:p w14:paraId="4B64F1E3" w14:textId="77777777" w:rsidR="00A07838" w:rsidRDefault="00A07838" w:rsidP="00FA0E82">
            <w:pPr>
              <w:tabs>
                <w:tab w:val="left" w:pos="2188"/>
              </w:tabs>
            </w:pPr>
          </w:p>
          <w:p w14:paraId="75C03256" w14:textId="77777777" w:rsidR="00A07838" w:rsidRDefault="00A07838" w:rsidP="00FA0E82">
            <w:pPr>
              <w:tabs>
                <w:tab w:val="left" w:pos="2188"/>
              </w:tabs>
            </w:pPr>
          </w:p>
          <w:p w14:paraId="6E7C4906" w14:textId="77777777" w:rsidR="00A07838" w:rsidRDefault="00A07838" w:rsidP="00FA0E82">
            <w:pPr>
              <w:tabs>
                <w:tab w:val="left" w:pos="2188"/>
              </w:tabs>
            </w:pPr>
          </w:p>
          <w:p w14:paraId="786FF8CA" w14:textId="77777777" w:rsidR="00A07838" w:rsidRDefault="00A07838" w:rsidP="00FA0E82">
            <w:pPr>
              <w:tabs>
                <w:tab w:val="left" w:pos="2188"/>
              </w:tabs>
            </w:pPr>
          </w:p>
          <w:p w14:paraId="282F3469" w14:textId="77777777" w:rsidR="00A07838" w:rsidRDefault="00A07838" w:rsidP="00FA0E82">
            <w:pPr>
              <w:tabs>
                <w:tab w:val="left" w:pos="2188"/>
              </w:tabs>
            </w:pPr>
          </w:p>
          <w:p w14:paraId="62DC2499" w14:textId="77777777" w:rsidR="00A07838" w:rsidRDefault="00A07838" w:rsidP="00FA0E82">
            <w:pPr>
              <w:tabs>
                <w:tab w:val="left" w:pos="2188"/>
              </w:tabs>
            </w:pPr>
          </w:p>
          <w:p w14:paraId="4D429428" w14:textId="77777777" w:rsidR="00A07838" w:rsidRDefault="00A07838" w:rsidP="00FA0E82">
            <w:pPr>
              <w:tabs>
                <w:tab w:val="left" w:pos="2188"/>
              </w:tabs>
            </w:pPr>
          </w:p>
          <w:p w14:paraId="7B9EA262" w14:textId="77777777" w:rsidR="00A07838" w:rsidRDefault="00A07838" w:rsidP="00FA0E82">
            <w:pPr>
              <w:tabs>
                <w:tab w:val="left" w:pos="2188"/>
              </w:tabs>
            </w:pPr>
          </w:p>
          <w:p w14:paraId="2009C322" w14:textId="70747905" w:rsidR="00FA0E82" w:rsidRDefault="00FA0E82" w:rsidP="00FA0E82">
            <w:pPr>
              <w:tabs>
                <w:tab w:val="left" w:pos="218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539B52" wp14:editId="627D990D">
                      <wp:simplePos x="0" y="0"/>
                      <wp:positionH relativeFrom="column">
                        <wp:posOffset>-10681</wp:posOffset>
                      </wp:positionH>
                      <wp:positionV relativeFrom="paragraph">
                        <wp:posOffset>69388</wp:posOffset>
                      </wp:positionV>
                      <wp:extent cx="1787237" cy="367146"/>
                      <wp:effectExtent l="0" t="0" r="22860" b="13970"/>
                      <wp:wrapNone/>
                      <wp:docPr id="1994701544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7237" cy="36714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9B928A" w14:textId="440AF40F" w:rsidR="00231960" w:rsidRPr="00231960" w:rsidRDefault="00231960" w:rsidP="002319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231960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</w:rPr>
                                    <w:t>PERSONAL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39B52" id="Rectangle 5" o:spid="_x0000_s1032" style="position:absolute;margin-left:-.85pt;margin-top:5.45pt;width:140.75pt;height:2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" filled="f" strokecolor="#0f1b25 [484]" strokeweight="1pt">
                      <v:textbox>
                        <w:txbxContent>
                          <w:p w14:paraId="369B928A" w14:textId="440AF40F" w:rsidR="00231960" w:rsidRPr="00231960" w:rsidRDefault="00231960" w:rsidP="002319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3196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PERSONAL DETAILS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4544A6" w14:textId="77777777" w:rsidR="00FA0E82" w:rsidRDefault="00FA0E82" w:rsidP="00FA0E82">
            <w:pPr>
              <w:tabs>
                <w:tab w:val="left" w:pos="2188"/>
              </w:tabs>
            </w:pPr>
          </w:p>
          <w:p w14:paraId="0EE5B68D" w14:textId="77777777" w:rsidR="00A07838" w:rsidRPr="00A07838" w:rsidRDefault="00A07838" w:rsidP="00A07838"/>
          <w:p w14:paraId="121072C5" w14:textId="77777777" w:rsidR="00A07838" w:rsidRDefault="00A07838" w:rsidP="00A07838"/>
          <w:p w14:paraId="1DB27CE5" w14:textId="77777777" w:rsidR="00A07838" w:rsidRDefault="00A07838" w:rsidP="00A07838"/>
          <w:p w14:paraId="636E2F89" w14:textId="339F5355" w:rsidR="00A07838" w:rsidRDefault="00A07838" w:rsidP="00A07838">
            <w:r>
              <w:t xml:space="preserve"> </w:t>
            </w:r>
            <w:proofErr w:type="gramStart"/>
            <w:r>
              <w:t>DOB :</w:t>
            </w:r>
            <w:proofErr w:type="gramEnd"/>
            <w:r>
              <w:t xml:space="preserve"> 9</w:t>
            </w:r>
            <w:r w:rsidRPr="00231960">
              <w:rPr>
                <w:vertAlign w:val="superscript"/>
              </w:rPr>
              <w:t>th</w:t>
            </w:r>
            <w:r>
              <w:t xml:space="preserve"> February 1999</w:t>
            </w:r>
          </w:p>
          <w:p w14:paraId="15228C83" w14:textId="77777777" w:rsidR="00A07838" w:rsidRDefault="00A07838" w:rsidP="00A07838"/>
          <w:p w14:paraId="69754D16" w14:textId="024CA4C5" w:rsidR="00A07838" w:rsidRDefault="00A07838" w:rsidP="00A07838">
            <w:r>
              <w:t xml:space="preserve"> FATHERS </w:t>
            </w:r>
            <w:proofErr w:type="gramStart"/>
            <w:r>
              <w:t>NAME :</w:t>
            </w:r>
            <w:proofErr w:type="gramEnd"/>
            <w:r>
              <w:t xml:space="preserve"> A T Manjunath</w:t>
            </w:r>
          </w:p>
          <w:p w14:paraId="541B3A7B" w14:textId="77777777" w:rsidR="00A07838" w:rsidRDefault="00A07838" w:rsidP="00A07838"/>
          <w:p w14:paraId="347F364E" w14:textId="5DA87025" w:rsidR="00A07838" w:rsidRPr="00A07838" w:rsidRDefault="00A07838" w:rsidP="00A07838"/>
        </w:tc>
        <w:tc>
          <w:tcPr>
            <w:tcW w:w="720" w:type="dxa"/>
          </w:tcPr>
          <w:p w14:paraId="0F53139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1229B97" w14:textId="7185B226" w:rsidR="001B2ABD" w:rsidRPr="003A35A2" w:rsidRDefault="00FA0E82" w:rsidP="00036450">
            <w:pPr>
              <w:pStyle w:val="Heading2"/>
              <w:rPr>
                <w:sz w:val="28"/>
                <w:szCs w:val="28"/>
              </w:rPr>
            </w:pPr>
            <w:r w:rsidRPr="003A35A2">
              <w:rPr>
                <w:sz w:val="28"/>
                <w:szCs w:val="28"/>
              </w:rPr>
              <w:t>CAREER OBJECTIVE</w:t>
            </w:r>
          </w:p>
          <w:p w14:paraId="7A6E0A2D" w14:textId="6C942172" w:rsidR="003A35A2" w:rsidRDefault="003A35A2" w:rsidP="003A35A2">
            <w:pPr>
              <w:rPr>
                <w:color w:val="FFFFFF" w:themeColor="background1"/>
              </w:rPr>
            </w:pPr>
          </w:p>
          <w:p w14:paraId="2711D233" w14:textId="45B58502" w:rsidR="003A35A2" w:rsidRDefault="003A35A2" w:rsidP="003A35A2">
            <w:r>
              <w:t xml:space="preserve">To </w:t>
            </w:r>
            <w:proofErr w:type="spellStart"/>
            <w:r>
              <w:t>built</w:t>
            </w:r>
            <w:proofErr w:type="spellEnd"/>
            <w:r>
              <w:t xml:space="preserve"> career in a growing organization where I can get the opportunities to prove my abilities by accepting challenges fulfilling the organization goal and climb the career ladder through continuous learn commitment.</w:t>
            </w:r>
          </w:p>
          <w:p w14:paraId="41857802" w14:textId="77777777" w:rsidR="003A35A2" w:rsidRDefault="003A35A2" w:rsidP="003A35A2"/>
          <w:p w14:paraId="6324D28C" w14:textId="77777777" w:rsidR="003A35A2" w:rsidRDefault="003A35A2" w:rsidP="003A35A2"/>
          <w:p w14:paraId="351839F2" w14:textId="77777777" w:rsidR="003A35A2" w:rsidRDefault="003A35A2" w:rsidP="003A35A2"/>
          <w:p w14:paraId="5C7AC98A" w14:textId="7CCFF60F" w:rsidR="003A35A2" w:rsidRPr="00A07838" w:rsidRDefault="003A35A2" w:rsidP="003A35A2">
            <w:pPr>
              <w:rPr>
                <w:b/>
                <w:bCs/>
                <w:sz w:val="28"/>
                <w:szCs w:val="28"/>
                <w:u w:val="single"/>
              </w:rPr>
            </w:pPr>
            <w:r w:rsidRPr="00A07838">
              <w:rPr>
                <w:b/>
                <w:bCs/>
                <w:sz w:val="28"/>
                <w:szCs w:val="28"/>
                <w:u w:val="single"/>
              </w:rPr>
              <w:t>EDUCATION</w:t>
            </w:r>
          </w:p>
          <w:p w14:paraId="01373775" w14:textId="1EE1614E" w:rsidR="0028020B" w:rsidRDefault="0028020B" w:rsidP="000260C3">
            <w:pPr>
              <w:pStyle w:val="BodyText"/>
              <w:spacing w:line="247" w:lineRule="auto"/>
              <w:ind w:right="929"/>
              <w:rPr>
                <w:rFonts w:ascii="Arial"/>
                <w:sz w:val="21"/>
              </w:rPr>
            </w:pPr>
          </w:p>
          <w:p w14:paraId="1523B68F" w14:textId="1E2AABE1" w:rsidR="000260C3" w:rsidRDefault="000260C3" w:rsidP="000260C3">
            <w:pPr>
              <w:pStyle w:val="BodyText"/>
              <w:spacing w:line="247" w:lineRule="auto"/>
              <w:ind w:right="929"/>
              <w:rPr>
                <w:rFonts w:ascii="Arial"/>
                <w:sz w:val="21"/>
              </w:rPr>
            </w:pPr>
            <w:proofErr w:type="spellStart"/>
            <w:r>
              <w:rPr>
                <w:rFonts w:ascii="Arial"/>
                <w:sz w:val="21"/>
              </w:rPr>
              <w:t>Ennar</w:t>
            </w:r>
            <w:proofErr w:type="spellEnd"/>
            <w:r>
              <w:rPr>
                <w:rFonts w:ascii="Arial"/>
                <w:sz w:val="21"/>
              </w:rPr>
              <w:t xml:space="preserve"> School </w:t>
            </w:r>
            <w:proofErr w:type="gramStart"/>
            <w:r>
              <w:rPr>
                <w:rFonts w:ascii="Arial"/>
                <w:sz w:val="21"/>
              </w:rPr>
              <w:t>Bangalore ,KSSEB</w:t>
            </w:r>
            <w:proofErr w:type="gramEnd"/>
            <w:r>
              <w:rPr>
                <w:rFonts w:ascii="Arial"/>
                <w:sz w:val="21"/>
              </w:rPr>
              <w:t>,(2014)</w:t>
            </w:r>
          </w:p>
          <w:p w14:paraId="16D89FE1" w14:textId="66109A79" w:rsidR="000260C3" w:rsidRDefault="000260C3" w:rsidP="000260C3">
            <w:pPr>
              <w:pStyle w:val="BodyText"/>
              <w:spacing w:line="247" w:lineRule="auto"/>
              <w:ind w:right="929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 xml:space="preserve">Vijaya Composite PU </w:t>
            </w:r>
            <w:proofErr w:type="gramStart"/>
            <w:r>
              <w:rPr>
                <w:rFonts w:ascii="Arial"/>
                <w:sz w:val="21"/>
              </w:rPr>
              <w:t>College ,Department</w:t>
            </w:r>
            <w:proofErr w:type="gramEnd"/>
            <w:r>
              <w:rPr>
                <w:rFonts w:ascii="Arial"/>
                <w:sz w:val="21"/>
              </w:rPr>
              <w:t xml:space="preserve"> of pre-university,(2015-2016)</w:t>
            </w:r>
          </w:p>
          <w:p w14:paraId="3E5721ED" w14:textId="5A946F54" w:rsidR="0028020B" w:rsidRDefault="0028020B" w:rsidP="000260C3">
            <w:pPr>
              <w:pStyle w:val="BodyText"/>
              <w:spacing w:line="249" w:lineRule="auto"/>
              <w:ind w:right="829"/>
              <w:rPr>
                <w:rFonts w:ascii="Arial"/>
              </w:rPr>
            </w:pPr>
            <w:r>
              <w:rPr>
                <w:rFonts w:ascii="Arial"/>
                <w:w w:val="95"/>
              </w:rPr>
              <w:t>VEIT Degree College,</w:t>
            </w:r>
            <w:r w:rsidR="000260C3">
              <w:rPr>
                <w:rFonts w:ascii="Arial"/>
                <w:w w:val="95"/>
              </w:rPr>
              <w:t xml:space="preserve"> Bangalore university,</w:t>
            </w:r>
            <w:r>
              <w:rPr>
                <w:rFonts w:ascii="Arial"/>
                <w:spacing w:val="50"/>
              </w:rPr>
              <w:t xml:space="preserve"> </w:t>
            </w:r>
            <w:r>
              <w:rPr>
                <w:rFonts w:ascii="Arial"/>
                <w:w w:val="95"/>
              </w:rPr>
              <w:t>(201</w:t>
            </w:r>
            <w:r w:rsidR="000260C3">
              <w:rPr>
                <w:rFonts w:ascii="Arial"/>
                <w:w w:val="95"/>
              </w:rPr>
              <w:t>6-2019</w:t>
            </w:r>
            <w:proofErr w:type="gramStart"/>
            <w:r>
              <w:rPr>
                <w:rFonts w:ascii="Arial"/>
                <w:w w:val="95"/>
              </w:rPr>
              <w:t>)</w:t>
            </w:r>
            <w:r w:rsidR="000260C3">
              <w:rPr>
                <w:rFonts w:ascii="Arial"/>
                <w:w w:val="95"/>
              </w:rPr>
              <w:t xml:space="preserve">  </w:t>
            </w:r>
            <w:proofErr w:type="spellStart"/>
            <w:r>
              <w:rPr>
                <w:rFonts w:ascii="Arial"/>
                <w:w w:val="95"/>
              </w:rPr>
              <w:t>specialisation</w:t>
            </w:r>
            <w:proofErr w:type="spellEnd"/>
            <w:proofErr w:type="gramEnd"/>
            <w:r>
              <w:rPr>
                <w:rFonts w:ascii="Arial"/>
                <w:spacing w:val="-50"/>
                <w:w w:val="95"/>
              </w:rPr>
              <w:t xml:space="preserve"> </w:t>
            </w:r>
            <w:r w:rsidR="000260C3">
              <w:rPr>
                <w:rFonts w:ascii="Arial"/>
                <w:spacing w:val="-50"/>
                <w:w w:val="95"/>
              </w:rPr>
              <w:t xml:space="preserve">   </w:t>
            </w:r>
            <w:r w:rsidR="000260C3">
              <w:rPr>
                <w:rFonts w:ascii="Arial"/>
              </w:rPr>
              <w:t xml:space="preserve"> in B.C.A</w:t>
            </w:r>
          </w:p>
          <w:p w14:paraId="4427D5AC" w14:textId="77777777" w:rsidR="000260C3" w:rsidRDefault="000260C3" w:rsidP="000260C3">
            <w:pPr>
              <w:pStyle w:val="BodyText"/>
              <w:spacing w:line="249" w:lineRule="auto"/>
              <w:ind w:right="829"/>
              <w:rPr>
                <w:rFonts w:ascii="Arial"/>
              </w:rPr>
            </w:pPr>
          </w:p>
          <w:p w14:paraId="0AE71923" w14:textId="77777777" w:rsidR="000260C3" w:rsidRDefault="000260C3" w:rsidP="000260C3">
            <w:pPr>
              <w:pStyle w:val="BodyText"/>
              <w:spacing w:line="249" w:lineRule="auto"/>
              <w:ind w:right="829"/>
              <w:rPr>
                <w:rFonts w:ascii="Arial"/>
              </w:rPr>
            </w:pPr>
          </w:p>
          <w:p w14:paraId="6FEDE324" w14:textId="77777777" w:rsidR="000260C3" w:rsidRDefault="000260C3" w:rsidP="000260C3">
            <w:pPr>
              <w:pStyle w:val="BodyText"/>
              <w:spacing w:line="249" w:lineRule="auto"/>
              <w:ind w:right="829"/>
              <w:rPr>
                <w:rFonts w:ascii="Arial"/>
              </w:rPr>
            </w:pPr>
          </w:p>
          <w:p w14:paraId="682CE9BF" w14:textId="24DBF77C" w:rsidR="00C10FF6" w:rsidRPr="00A07838" w:rsidRDefault="004B068B" w:rsidP="003A35A2">
            <w:pPr>
              <w:rPr>
                <w:b/>
                <w:bCs/>
                <w:sz w:val="28"/>
                <w:szCs w:val="28"/>
                <w:u w:val="single"/>
              </w:rPr>
            </w:pPr>
            <w:r w:rsidRPr="00A07838">
              <w:rPr>
                <w:b/>
                <w:bCs/>
                <w:sz w:val="28"/>
                <w:szCs w:val="28"/>
                <w:u w:val="single"/>
              </w:rPr>
              <w:t xml:space="preserve">IT </w:t>
            </w:r>
            <w:r w:rsidR="00467BEF" w:rsidRPr="00A07838">
              <w:rPr>
                <w:b/>
                <w:bCs/>
                <w:sz w:val="28"/>
                <w:szCs w:val="28"/>
                <w:u w:val="single"/>
              </w:rPr>
              <w:t>PROFICIENCY</w:t>
            </w:r>
          </w:p>
          <w:p w14:paraId="3BECFE71" w14:textId="77777777" w:rsidR="00467BEF" w:rsidRDefault="00467BEF" w:rsidP="003A35A2">
            <w:pPr>
              <w:rPr>
                <w:b/>
                <w:bCs/>
                <w:sz w:val="28"/>
                <w:szCs w:val="28"/>
              </w:rPr>
            </w:pPr>
          </w:p>
          <w:p w14:paraId="6918DDAD" w14:textId="393D92E3" w:rsidR="00467BEF" w:rsidRPr="00B40223" w:rsidRDefault="00B40223" w:rsidP="003A35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0223">
              <w:rPr>
                <w:rFonts w:ascii="Arial" w:hAnsi="Arial" w:cs="Arial"/>
                <w:sz w:val="20"/>
                <w:szCs w:val="20"/>
              </w:rPr>
              <w:t xml:space="preserve">I have undergone software Testing </w:t>
            </w:r>
            <w:proofErr w:type="gramStart"/>
            <w:r w:rsidRPr="00B40223">
              <w:rPr>
                <w:rFonts w:ascii="Arial" w:hAnsi="Arial" w:cs="Arial"/>
                <w:sz w:val="20"/>
                <w:szCs w:val="20"/>
              </w:rPr>
              <w:t>Training(</w:t>
            </w:r>
            <w:proofErr w:type="gramEnd"/>
            <w:r w:rsidRPr="00B40223">
              <w:rPr>
                <w:rFonts w:ascii="Arial" w:hAnsi="Arial" w:cs="Arial"/>
                <w:sz w:val="20"/>
                <w:szCs w:val="20"/>
              </w:rPr>
              <w:t xml:space="preserve">SDET) in </w:t>
            </w:r>
            <w:proofErr w:type="spellStart"/>
            <w:r w:rsidRPr="00B40223">
              <w:rPr>
                <w:rFonts w:ascii="Arial" w:hAnsi="Arial" w:cs="Arial"/>
                <w:b/>
                <w:bCs/>
                <w:sz w:val="20"/>
                <w:szCs w:val="20"/>
              </w:rPr>
              <w:t>Qspiders</w:t>
            </w:r>
            <w:proofErr w:type="spellEnd"/>
            <w:r w:rsidRPr="00B4022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40223">
              <w:rPr>
                <w:rFonts w:ascii="Arial" w:hAnsi="Arial" w:cs="Arial"/>
                <w:b/>
                <w:bCs/>
                <w:sz w:val="20"/>
                <w:szCs w:val="20"/>
              </w:rPr>
              <w:t>Basavanagudi</w:t>
            </w:r>
            <w:proofErr w:type="spellEnd"/>
            <w:r w:rsidRPr="00B4022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1AFB38ED" w14:textId="77777777" w:rsidR="004B068B" w:rsidRDefault="004B068B" w:rsidP="003A35A2">
            <w:pPr>
              <w:rPr>
                <w:b/>
                <w:bCs/>
                <w:sz w:val="20"/>
                <w:szCs w:val="20"/>
              </w:rPr>
            </w:pPr>
          </w:p>
          <w:p w14:paraId="777F54FF" w14:textId="77777777" w:rsidR="00A07838" w:rsidRDefault="00A07838" w:rsidP="003A35A2">
            <w:pPr>
              <w:rPr>
                <w:b/>
                <w:bCs/>
                <w:sz w:val="20"/>
                <w:szCs w:val="20"/>
              </w:rPr>
            </w:pPr>
          </w:p>
          <w:p w14:paraId="68F41D8C" w14:textId="21FC692D" w:rsidR="00B40223" w:rsidRPr="00A07838" w:rsidRDefault="00B40223" w:rsidP="003A35A2">
            <w:pPr>
              <w:rPr>
                <w:b/>
                <w:bCs/>
                <w:sz w:val="28"/>
                <w:szCs w:val="28"/>
                <w:u w:val="single"/>
              </w:rPr>
            </w:pPr>
            <w:r w:rsidRPr="00A07838">
              <w:rPr>
                <w:b/>
                <w:bCs/>
                <w:sz w:val="28"/>
                <w:szCs w:val="28"/>
                <w:u w:val="single"/>
              </w:rPr>
              <w:t>COURSES</w:t>
            </w:r>
          </w:p>
          <w:p w14:paraId="16C90526" w14:textId="7337A351" w:rsidR="004B068B" w:rsidRDefault="004B068B" w:rsidP="003A35A2">
            <w:pPr>
              <w:rPr>
                <w:b/>
                <w:bCs/>
                <w:sz w:val="28"/>
                <w:szCs w:val="28"/>
              </w:rPr>
            </w:pPr>
          </w:p>
          <w:p w14:paraId="218F5268" w14:textId="3B92A38C" w:rsidR="000260C3" w:rsidRPr="00A07838" w:rsidRDefault="00B40223" w:rsidP="00294288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0"/>
                <w:szCs w:val="20"/>
                <w:u w:val="single"/>
              </w:rPr>
            </w:pPr>
            <w:r w:rsidRPr="00A07838">
              <w:rPr>
                <w:b/>
                <w:bCs/>
                <w:sz w:val="20"/>
                <w:szCs w:val="20"/>
                <w:u w:val="single"/>
              </w:rPr>
              <w:t>MANUAL TESTING</w:t>
            </w:r>
          </w:p>
          <w:p w14:paraId="599039C2" w14:textId="77777777" w:rsidR="00B40223" w:rsidRPr="00A07838" w:rsidRDefault="00B40223" w:rsidP="00B40223">
            <w:pPr>
              <w:pStyle w:val="ListParagraph"/>
              <w:rPr>
                <w:b/>
                <w:bCs/>
                <w:sz w:val="20"/>
                <w:szCs w:val="20"/>
                <w:u w:val="single"/>
              </w:rPr>
            </w:pPr>
          </w:p>
          <w:p w14:paraId="1EEFFFE5" w14:textId="77777777" w:rsidR="00B40223" w:rsidRDefault="00B40223" w:rsidP="00B40223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32DB01E5" w14:textId="1B3C6138" w:rsidR="00B40223" w:rsidRDefault="00B40223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B40223">
              <w:rPr>
                <w:sz w:val="20"/>
                <w:szCs w:val="20"/>
              </w:rPr>
              <w:t>Strong knowledge on SDLC concepts</w:t>
            </w:r>
          </w:p>
          <w:p w14:paraId="067F48A9" w14:textId="67D188FB" w:rsidR="00B40223" w:rsidRDefault="00B40223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Extensive knowledge in the testing concepts like, </w:t>
            </w:r>
            <w:proofErr w:type="gramStart"/>
            <w:r>
              <w:rPr>
                <w:sz w:val="20"/>
                <w:szCs w:val="20"/>
              </w:rPr>
              <w:t>SMOKE ,FUNCTIONAL</w:t>
            </w:r>
            <w:proofErr w:type="gramEnd"/>
            <w:r>
              <w:rPr>
                <w:sz w:val="20"/>
                <w:szCs w:val="20"/>
              </w:rPr>
              <w:t>,INTEGRATION,ADHOC,</w:t>
            </w:r>
          </w:p>
          <w:p w14:paraId="6BC8857B" w14:textId="22F0CA34" w:rsidR="00B40223" w:rsidRDefault="00B40223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COMPATIBILITY,I</w:t>
            </w:r>
            <w:proofErr w:type="gramEnd"/>
            <w:r>
              <w:rPr>
                <w:sz w:val="20"/>
                <w:szCs w:val="20"/>
              </w:rPr>
              <w:t>18N,LION,REGRESSION and PERFORMANCE.</w:t>
            </w:r>
          </w:p>
          <w:p w14:paraId="671DC00F" w14:textId="39532AA5" w:rsidR="00B40223" w:rsidRDefault="00E83640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knowledge in STLC</w:t>
            </w:r>
          </w:p>
          <w:p w14:paraId="4939339B" w14:textId="14A0B03F" w:rsidR="00E83640" w:rsidRDefault="00E83640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knowledge in Test plan.</w:t>
            </w:r>
          </w:p>
          <w:p w14:paraId="5E86F1BE" w14:textId="6383F655" w:rsidR="00E83640" w:rsidRDefault="00E83640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knowledge in </w:t>
            </w:r>
            <w:proofErr w:type="spellStart"/>
            <w:proofErr w:type="gramStart"/>
            <w:r>
              <w:rPr>
                <w:sz w:val="20"/>
                <w:szCs w:val="20"/>
              </w:rPr>
              <w:t>Severity,Priority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  <w:p w14:paraId="59CC7EB0" w14:textId="0E66A8A5" w:rsidR="00E83640" w:rsidRDefault="00E83640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Expertise in revieing test cases.</w:t>
            </w:r>
          </w:p>
          <w:p w14:paraId="79CCB5C7" w14:textId="0FB7D060" w:rsidR="00E83640" w:rsidRDefault="00E83640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Knowledge in writing Test </w:t>
            </w:r>
            <w:proofErr w:type="spellStart"/>
            <w:proofErr w:type="gramStart"/>
            <w:r>
              <w:rPr>
                <w:sz w:val="20"/>
                <w:szCs w:val="20"/>
              </w:rPr>
              <w:t>cases,Test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scenarios.</w:t>
            </w:r>
          </w:p>
          <w:p w14:paraId="38668E8B" w14:textId="2901E2B2" w:rsidR="00E83640" w:rsidRDefault="00E83640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knowledge in Defect Life Cycle.</w:t>
            </w:r>
          </w:p>
          <w:p w14:paraId="06A97519" w14:textId="77777777" w:rsidR="00E83640" w:rsidRDefault="00E83640" w:rsidP="00E83640">
            <w:pPr>
              <w:pStyle w:val="ListParagraph"/>
              <w:ind w:left="1440"/>
              <w:rPr>
                <w:sz w:val="20"/>
                <w:szCs w:val="20"/>
              </w:rPr>
            </w:pPr>
          </w:p>
          <w:p w14:paraId="00815D21" w14:textId="77777777" w:rsidR="00E83640" w:rsidRDefault="00E83640" w:rsidP="00E83640">
            <w:pPr>
              <w:pStyle w:val="ListParagraph"/>
              <w:ind w:left="1440"/>
              <w:rPr>
                <w:sz w:val="20"/>
                <w:szCs w:val="20"/>
              </w:rPr>
            </w:pPr>
          </w:p>
          <w:p w14:paraId="5769321D" w14:textId="77777777" w:rsidR="00E83640" w:rsidRPr="00B40223" w:rsidRDefault="00E83640" w:rsidP="00E83640">
            <w:pPr>
              <w:pStyle w:val="ListParagraph"/>
              <w:ind w:left="1440"/>
              <w:rPr>
                <w:sz w:val="20"/>
                <w:szCs w:val="20"/>
              </w:rPr>
            </w:pPr>
          </w:p>
          <w:p w14:paraId="009D61A0" w14:textId="489DB124" w:rsidR="000260C3" w:rsidRPr="00A07838" w:rsidRDefault="00E83640" w:rsidP="00294288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  <w:u w:val="single"/>
              </w:rPr>
            </w:pPr>
            <w:r w:rsidRPr="00A07838">
              <w:rPr>
                <w:b/>
                <w:bCs/>
                <w:sz w:val="24"/>
                <w:szCs w:val="24"/>
                <w:u w:val="single"/>
              </w:rPr>
              <w:t>AGILE METHODOLOGY</w:t>
            </w:r>
          </w:p>
          <w:p w14:paraId="07C1474B" w14:textId="77777777" w:rsidR="00E83640" w:rsidRPr="00A07838" w:rsidRDefault="00E83640" w:rsidP="00E83640">
            <w:pPr>
              <w:pStyle w:val="ListParagraph"/>
              <w:rPr>
                <w:b/>
                <w:bCs/>
                <w:sz w:val="24"/>
                <w:szCs w:val="24"/>
                <w:u w:val="single"/>
              </w:rPr>
            </w:pPr>
          </w:p>
          <w:p w14:paraId="63D3B315" w14:textId="77777777" w:rsidR="00E83640" w:rsidRDefault="00E83640" w:rsidP="00E83640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50F4174D" w14:textId="3A6DBB70" w:rsidR="00E83640" w:rsidRDefault="00E83640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83640">
              <w:rPr>
                <w:sz w:val="20"/>
                <w:szCs w:val="20"/>
              </w:rPr>
              <w:t xml:space="preserve">Good knowledge </w:t>
            </w:r>
            <w:r>
              <w:rPr>
                <w:sz w:val="20"/>
                <w:szCs w:val="20"/>
              </w:rPr>
              <w:t>on Scrum Methodology</w:t>
            </w:r>
          </w:p>
          <w:p w14:paraId="4172CD5F" w14:textId="3D19673C" w:rsidR="00E83640" w:rsidRDefault="00E83640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in Sprint Planning Meeting.</w:t>
            </w:r>
          </w:p>
          <w:p w14:paraId="44348ACA" w14:textId="034D8218" w:rsidR="00E83640" w:rsidRDefault="00E83640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knowledge on Scrum Meeting.</w:t>
            </w:r>
          </w:p>
          <w:p w14:paraId="2A9B7826" w14:textId="22CE54AD" w:rsidR="00E83640" w:rsidRDefault="00E83640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knowledge on Sprint Retrospective Meeting.</w:t>
            </w:r>
          </w:p>
          <w:p w14:paraId="08D6CAF7" w14:textId="7500EFF8" w:rsidR="00E83640" w:rsidRDefault="00E83640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knowledge on Daily Scrum Meeting.</w:t>
            </w:r>
          </w:p>
          <w:p w14:paraId="4D2F44C4" w14:textId="77777777" w:rsidR="00E83640" w:rsidRPr="00E83640" w:rsidRDefault="00E83640" w:rsidP="00E83640">
            <w:pPr>
              <w:pStyle w:val="ListParagraph"/>
              <w:ind w:left="1440"/>
              <w:rPr>
                <w:sz w:val="20"/>
                <w:szCs w:val="20"/>
              </w:rPr>
            </w:pPr>
          </w:p>
          <w:p w14:paraId="0282BEE6" w14:textId="64384CD9" w:rsidR="00E83640" w:rsidRPr="00A07838" w:rsidRDefault="00E66FEA" w:rsidP="0029428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  <w:u w:val="single"/>
              </w:rPr>
            </w:pPr>
            <w:proofErr w:type="gramStart"/>
            <w:r w:rsidRPr="00A07838">
              <w:rPr>
                <w:b/>
                <w:bCs/>
                <w:sz w:val="24"/>
                <w:szCs w:val="24"/>
                <w:u w:val="single"/>
              </w:rPr>
              <w:t>SQL(</w:t>
            </w:r>
            <w:proofErr w:type="gramEnd"/>
            <w:r w:rsidRPr="00A07838">
              <w:rPr>
                <w:b/>
                <w:bCs/>
                <w:sz w:val="24"/>
                <w:szCs w:val="24"/>
                <w:u w:val="single"/>
              </w:rPr>
              <w:t>STRUCTURED QUERY LANGUAGE)</w:t>
            </w:r>
          </w:p>
          <w:p w14:paraId="281134F4" w14:textId="77777777" w:rsidR="00E66FEA" w:rsidRDefault="00E66FEA" w:rsidP="00E66FEA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41FA6CCD" w14:textId="23BA0934" w:rsidR="00E66FEA" w:rsidRDefault="00E66FEA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66FEA">
              <w:rPr>
                <w:sz w:val="20"/>
                <w:szCs w:val="20"/>
              </w:rPr>
              <w:t>Knowledge in writing SQL queries</w:t>
            </w:r>
            <w:r>
              <w:rPr>
                <w:sz w:val="20"/>
                <w:szCs w:val="20"/>
              </w:rPr>
              <w:t>.</w:t>
            </w:r>
          </w:p>
          <w:p w14:paraId="1980B89E" w14:textId="4D73EEF9" w:rsidR="00E66FEA" w:rsidRDefault="00E66FEA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performing ‘CRUD’ operations on any RDBMS.</w:t>
            </w:r>
          </w:p>
          <w:p w14:paraId="59D9B320" w14:textId="10EE0F70" w:rsidR="00294288" w:rsidRPr="00294288" w:rsidRDefault="00294288" w:rsidP="00294288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n-IN" w:bidi="kn-IN"/>
              </w:rPr>
            </w:pPr>
            <w:r w:rsidRPr="00294288">
              <w:rPr>
                <w:rFonts w:eastAsia="Times New Roman" w:cstheme="minorHAnsi"/>
                <w:color w:val="000000"/>
                <w:sz w:val="20"/>
                <w:szCs w:val="20"/>
                <w:lang w:eastAsia="en-IN" w:bidi="kn-IN"/>
              </w:rPr>
              <w:t xml:space="preserve">Good understanding of RDBMS concepts like </w:t>
            </w:r>
            <w:proofErr w:type="gramStart"/>
            <w:r w:rsidRPr="00294288">
              <w:rPr>
                <w:rFonts w:eastAsia="Times New Roman" w:cstheme="minorHAnsi"/>
                <w:color w:val="000000"/>
                <w:sz w:val="20"/>
                <w:szCs w:val="20"/>
                <w:lang w:eastAsia="en-IN" w:bidi="kn-IN"/>
              </w:rPr>
              <w:t>constraints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IN" w:bidi="kn-IN"/>
              </w:rPr>
              <w:t xml:space="preserve"> </w:t>
            </w:r>
            <w:r w:rsidRPr="00294288">
              <w:rPr>
                <w:rFonts w:eastAsia="Times New Roman" w:cstheme="minorHAnsi"/>
                <w:color w:val="000000"/>
                <w:sz w:val="20"/>
                <w:szCs w:val="20"/>
                <w:lang w:eastAsia="en-IN" w:bidi="kn-IN"/>
              </w:rPr>
              <w:t>,tables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IN" w:bidi="kn-IN"/>
              </w:rPr>
              <w:t xml:space="preserve"> </w:t>
            </w:r>
            <w:r w:rsidRPr="00294288">
              <w:rPr>
                <w:rFonts w:eastAsia="Times New Roman" w:cstheme="minorHAnsi"/>
                <w:color w:val="000000"/>
                <w:sz w:val="20"/>
                <w:szCs w:val="20"/>
                <w:lang w:eastAsia="en-IN" w:bidi="kn-IN"/>
              </w:rPr>
              <w:t>,normalization etc.</w:t>
            </w:r>
          </w:p>
          <w:p w14:paraId="67CD8F55" w14:textId="0F06522E" w:rsidR="00E66FEA" w:rsidRDefault="00E66FEA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in </w:t>
            </w:r>
            <w:proofErr w:type="gramStart"/>
            <w:r>
              <w:rPr>
                <w:sz w:val="20"/>
                <w:szCs w:val="20"/>
              </w:rPr>
              <w:t>Joins ,</w:t>
            </w:r>
            <w:proofErr w:type="gramEnd"/>
            <w:r>
              <w:rPr>
                <w:sz w:val="20"/>
                <w:szCs w:val="20"/>
              </w:rPr>
              <w:t xml:space="preserve"> Sub-queries , Grouping and Functions.</w:t>
            </w:r>
          </w:p>
          <w:p w14:paraId="7F762F45" w14:textId="2DA9B677" w:rsidR="00E66FEA" w:rsidRDefault="00E66FEA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topic like Pseudo columns.</w:t>
            </w:r>
          </w:p>
          <w:p w14:paraId="314F7AB5" w14:textId="17D30917" w:rsidR="00294288" w:rsidRDefault="00E66FEA" w:rsidP="0029428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on the statements (</w:t>
            </w:r>
            <w:proofErr w:type="gramStart"/>
            <w:r>
              <w:rPr>
                <w:sz w:val="20"/>
                <w:szCs w:val="20"/>
              </w:rPr>
              <w:t>DDL ,</w:t>
            </w:r>
            <w:proofErr w:type="gramEnd"/>
            <w:r>
              <w:rPr>
                <w:sz w:val="20"/>
                <w:szCs w:val="20"/>
              </w:rPr>
              <w:t xml:space="preserve"> DML , TCL , DCL , DQL)</w:t>
            </w:r>
            <w:r w:rsidR="00294288">
              <w:rPr>
                <w:sz w:val="20"/>
                <w:szCs w:val="20"/>
              </w:rPr>
              <w:t>.</w:t>
            </w:r>
          </w:p>
          <w:p w14:paraId="59B754B1" w14:textId="77777777" w:rsidR="00DE36FB" w:rsidRDefault="00DE36FB" w:rsidP="00DE36FB">
            <w:pPr>
              <w:rPr>
                <w:sz w:val="20"/>
                <w:szCs w:val="20"/>
              </w:rPr>
            </w:pPr>
          </w:p>
          <w:p w14:paraId="77BC4B61" w14:textId="77777777" w:rsidR="00DE36FB" w:rsidRDefault="00DE36FB" w:rsidP="00DE36FB">
            <w:pPr>
              <w:rPr>
                <w:sz w:val="20"/>
                <w:szCs w:val="20"/>
              </w:rPr>
            </w:pPr>
          </w:p>
          <w:p w14:paraId="53F60CFF" w14:textId="77777777" w:rsidR="00294288" w:rsidRPr="00DE36FB" w:rsidRDefault="00294288" w:rsidP="00DE36FB">
            <w:pPr>
              <w:rPr>
                <w:sz w:val="20"/>
                <w:szCs w:val="20"/>
              </w:rPr>
            </w:pPr>
          </w:p>
          <w:p w14:paraId="17931BF2" w14:textId="77777777" w:rsidR="00294288" w:rsidRDefault="00294288" w:rsidP="00294288">
            <w:pPr>
              <w:pStyle w:val="ListParagraph"/>
              <w:ind w:left="1440"/>
              <w:rPr>
                <w:sz w:val="20"/>
                <w:szCs w:val="20"/>
              </w:rPr>
            </w:pPr>
          </w:p>
          <w:p w14:paraId="029740A9" w14:textId="77777777" w:rsidR="00294288" w:rsidRDefault="00294288" w:rsidP="00294288">
            <w:pPr>
              <w:pStyle w:val="ListParagraph"/>
              <w:ind w:left="1440"/>
              <w:rPr>
                <w:sz w:val="20"/>
                <w:szCs w:val="20"/>
              </w:rPr>
            </w:pPr>
          </w:p>
          <w:p w14:paraId="0F0EFFC2" w14:textId="2C84CEB1" w:rsidR="00294288" w:rsidRPr="00A07838" w:rsidRDefault="00294288" w:rsidP="0029428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  <w:u w:val="single"/>
              </w:rPr>
            </w:pPr>
            <w:r w:rsidRPr="00A07838">
              <w:rPr>
                <w:b/>
                <w:bCs/>
                <w:sz w:val="24"/>
                <w:szCs w:val="24"/>
                <w:u w:val="single"/>
              </w:rPr>
              <w:t>CORE JAVA</w:t>
            </w:r>
          </w:p>
          <w:p w14:paraId="6B533DE8" w14:textId="77777777" w:rsidR="00294288" w:rsidRPr="00A07838" w:rsidRDefault="00294288" w:rsidP="00294288">
            <w:pPr>
              <w:pStyle w:val="ListParagraph"/>
              <w:ind w:left="2356"/>
              <w:rPr>
                <w:b/>
                <w:bCs/>
                <w:sz w:val="24"/>
                <w:szCs w:val="24"/>
                <w:u w:val="single"/>
              </w:rPr>
            </w:pPr>
          </w:p>
          <w:p w14:paraId="5BE2AA96" w14:textId="32721A92" w:rsidR="00294288" w:rsidRDefault="00DE36FB" w:rsidP="0029428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E36FB">
              <w:rPr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t xml:space="preserve"> knowledge on Object </w:t>
            </w:r>
            <w:proofErr w:type="spellStart"/>
            <w:r>
              <w:rPr>
                <w:sz w:val="20"/>
                <w:szCs w:val="20"/>
              </w:rPr>
              <w:t>Oreiented</w:t>
            </w:r>
            <w:proofErr w:type="spellEnd"/>
            <w:r>
              <w:rPr>
                <w:sz w:val="20"/>
                <w:szCs w:val="20"/>
              </w:rPr>
              <w:t xml:space="preserve"> Programming (OOPS) concepts.</w:t>
            </w:r>
          </w:p>
          <w:p w14:paraId="5A3F674B" w14:textId="1B4F4EEE" w:rsidR="00DE36FB" w:rsidRDefault="00DE36FB" w:rsidP="0029428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Knowledge on Method </w:t>
            </w:r>
            <w:proofErr w:type="gramStart"/>
            <w:r>
              <w:rPr>
                <w:sz w:val="20"/>
                <w:szCs w:val="20"/>
              </w:rPr>
              <w:t>Overloading ,</w:t>
            </w:r>
            <w:proofErr w:type="gramEnd"/>
            <w:r>
              <w:rPr>
                <w:sz w:val="20"/>
                <w:szCs w:val="20"/>
              </w:rPr>
              <w:t xml:space="preserve"> Method Overriding.</w:t>
            </w:r>
          </w:p>
          <w:p w14:paraId="5B3C7AE8" w14:textId="6B8C1995" w:rsidR="00DE36FB" w:rsidRDefault="00DE36FB" w:rsidP="0029428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understanding on Inheritance and Polymorphism.</w:t>
            </w:r>
          </w:p>
          <w:p w14:paraId="37B7036C" w14:textId="7A1DE9E7" w:rsidR="00DE36FB" w:rsidRDefault="00DE36FB" w:rsidP="0029428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E36FB">
              <w:rPr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t xml:space="preserve"> knowledge on Object </w:t>
            </w:r>
            <w:proofErr w:type="gramStart"/>
            <w:r>
              <w:rPr>
                <w:sz w:val="20"/>
                <w:szCs w:val="20"/>
              </w:rPr>
              <w:t>class ,</w:t>
            </w:r>
            <w:proofErr w:type="gramEnd"/>
            <w:r>
              <w:rPr>
                <w:sz w:val="20"/>
                <w:szCs w:val="20"/>
              </w:rPr>
              <w:t xml:space="preserve"> String Class.</w:t>
            </w:r>
          </w:p>
          <w:p w14:paraId="586D03F0" w14:textId="472D09BB" w:rsidR="00DE36FB" w:rsidRDefault="00DE36FB" w:rsidP="0029428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E36FB">
              <w:rPr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t xml:space="preserve"> knowledge on Upcasting and </w:t>
            </w:r>
            <w:proofErr w:type="spellStart"/>
            <w:r>
              <w:rPr>
                <w:sz w:val="20"/>
                <w:szCs w:val="20"/>
              </w:rPr>
              <w:t>Downcasting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2527AC8" w14:textId="1C511A3D" w:rsidR="00DE36FB" w:rsidRDefault="00DE36FB" w:rsidP="0029428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E36FB">
              <w:rPr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t xml:space="preserve"> knowledge on </w:t>
            </w:r>
            <w:proofErr w:type="gramStart"/>
            <w:r>
              <w:rPr>
                <w:sz w:val="20"/>
                <w:szCs w:val="20"/>
              </w:rPr>
              <w:t>Abstraction ,</w:t>
            </w:r>
            <w:proofErr w:type="gramEnd"/>
            <w:r>
              <w:rPr>
                <w:sz w:val="20"/>
                <w:szCs w:val="20"/>
              </w:rPr>
              <w:t xml:space="preserve"> Encapsulation.</w:t>
            </w:r>
          </w:p>
          <w:p w14:paraId="35C33703" w14:textId="2F288032" w:rsidR="00DE36FB" w:rsidRDefault="00DE36FB" w:rsidP="0029428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E36FB">
              <w:rPr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t xml:space="preserve"> knowledge on Constructors and Interface</w:t>
            </w:r>
          </w:p>
          <w:p w14:paraId="6420CC48" w14:textId="3E99E589" w:rsidR="00DE36FB" w:rsidRDefault="00DE36FB" w:rsidP="0029428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E36FB">
              <w:rPr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t xml:space="preserve"> knowledge on </w:t>
            </w:r>
            <w:proofErr w:type="gramStart"/>
            <w:r>
              <w:rPr>
                <w:sz w:val="20"/>
                <w:szCs w:val="20"/>
              </w:rPr>
              <w:t>Arrays ,</w:t>
            </w:r>
            <w:proofErr w:type="gramEnd"/>
            <w:r>
              <w:rPr>
                <w:sz w:val="20"/>
                <w:szCs w:val="20"/>
              </w:rPr>
              <w:t xml:space="preserve"> Collection like List ,Set and Generics.</w:t>
            </w:r>
          </w:p>
          <w:p w14:paraId="0ADAF8FC" w14:textId="0863D511" w:rsidR="00DE36FB" w:rsidRDefault="00DE36FB" w:rsidP="0029428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E36FB">
              <w:rPr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t xml:space="preserve"> knowledge on Exception </w:t>
            </w:r>
            <w:proofErr w:type="gramStart"/>
            <w:r>
              <w:rPr>
                <w:sz w:val="20"/>
                <w:szCs w:val="20"/>
              </w:rPr>
              <w:t>Handling ,</w:t>
            </w:r>
            <w:proofErr w:type="gramEnd"/>
            <w:r>
              <w:rPr>
                <w:sz w:val="20"/>
                <w:szCs w:val="20"/>
              </w:rPr>
              <w:t xml:space="preserve"> File Handling.</w:t>
            </w:r>
          </w:p>
          <w:p w14:paraId="668DB0C8" w14:textId="74DCEC69" w:rsidR="00DE36FB" w:rsidRDefault="00DE36FB" w:rsidP="0029428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E36FB">
              <w:rPr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t xml:space="preserve"> knowledge on Threads.</w:t>
            </w:r>
          </w:p>
          <w:p w14:paraId="2638EE25" w14:textId="4D0A15D8" w:rsidR="00DE36FB" w:rsidRDefault="00DE36FB" w:rsidP="0029428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and </w:t>
            </w:r>
            <w:proofErr w:type="gramStart"/>
            <w:r>
              <w:rPr>
                <w:sz w:val="20"/>
                <w:szCs w:val="20"/>
              </w:rPr>
              <w:t>Practiced</w:t>
            </w:r>
            <w:proofErr w:type="gramEnd"/>
            <w:r>
              <w:rPr>
                <w:sz w:val="20"/>
                <w:szCs w:val="20"/>
              </w:rPr>
              <w:t xml:space="preserve"> extensively on java version 20 on eclipse.</w:t>
            </w:r>
          </w:p>
          <w:p w14:paraId="4B04F494" w14:textId="77777777" w:rsidR="00DE36FB" w:rsidRDefault="00DE36FB" w:rsidP="00DE36FB">
            <w:pPr>
              <w:pStyle w:val="ListParagraph"/>
              <w:ind w:left="2160"/>
              <w:rPr>
                <w:sz w:val="20"/>
                <w:szCs w:val="20"/>
              </w:rPr>
            </w:pPr>
          </w:p>
          <w:p w14:paraId="431D7FEE" w14:textId="77777777" w:rsidR="00DE36FB" w:rsidRDefault="00DE36FB" w:rsidP="00DE36FB">
            <w:pPr>
              <w:pStyle w:val="ListParagraph"/>
              <w:ind w:left="2160"/>
              <w:rPr>
                <w:sz w:val="20"/>
                <w:szCs w:val="20"/>
              </w:rPr>
            </w:pPr>
          </w:p>
          <w:p w14:paraId="6B7AECC7" w14:textId="77777777" w:rsidR="00DE36FB" w:rsidRDefault="00DE36FB" w:rsidP="00DE36FB">
            <w:pPr>
              <w:pStyle w:val="ListParagraph"/>
              <w:ind w:left="2160"/>
              <w:rPr>
                <w:sz w:val="20"/>
                <w:szCs w:val="20"/>
              </w:rPr>
            </w:pPr>
          </w:p>
          <w:p w14:paraId="7CAF7032" w14:textId="77777777" w:rsidR="00A07838" w:rsidRDefault="00A07838" w:rsidP="00A07838">
            <w:pPr>
              <w:pStyle w:val="ListParagraph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proofErr w:type="spellStart"/>
            <w:r>
              <w:rPr>
                <w:sz w:val="20"/>
                <w:szCs w:val="20"/>
              </w:rPr>
              <w:t>here by</w:t>
            </w:r>
            <w:proofErr w:type="spellEnd"/>
            <w:r>
              <w:rPr>
                <w:sz w:val="20"/>
                <w:szCs w:val="20"/>
              </w:rPr>
              <w:t xml:space="preserve"> declare that the details mentioned above are true and best of my knowledge and belief</w:t>
            </w:r>
          </w:p>
          <w:p w14:paraId="71701C28" w14:textId="77777777" w:rsidR="00A07838" w:rsidRPr="00294288" w:rsidRDefault="00A07838" w:rsidP="00A07838">
            <w:pPr>
              <w:pStyle w:val="ListParagraph"/>
              <w:ind w:left="1440"/>
              <w:rPr>
                <w:sz w:val="20"/>
                <w:szCs w:val="20"/>
              </w:rPr>
            </w:pPr>
          </w:p>
          <w:p w14:paraId="176F7405" w14:textId="5DD7449D" w:rsidR="00DE36FB" w:rsidRPr="00DE36FB" w:rsidRDefault="00DE36FB" w:rsidP="00DE36FB">
            <w:pPr>
              <w:rPr>
                <w:sz w:val="20"/>
                <w:szCs w:val="20"/>
              </w:rPr>
            </w:pPr>
          </w:p>
          <w:p w14:paraId="07FD4B43" w14:textId="77777777" w:rsidR="00294288" w:rsidRDefault="00294288" w:rsidP="00294288">
            <w:pPr>
              <w:pStyle w:val="ListParagraph"/>
              <w:ind w:left="1440"/>
              <w:rPr>
                <w:sz w:val="20"/>
                <w:szCs w:val="20"/>
              </w:rPr>
            </w:pPr>
          </w:p>
          <w:p w14:paraId="12857506" w14:textId="762D509C" w:rsidR="00294288" w:rsidRPr="00A07838" w:rsidRDefault="00294288" w:rsidP="00A07838">
            <w:pPr>
              <w:pStyle w:val="ListParagraph"/>
              <w:ind w:left="1440"/>
              <w:rPr>
                <w:sz w:val="20"/>
                <w:szCs w:val="20"/>
              </w:rPr>
            </w:pPr>
          </w:p>
          <w:p w14:paraId="7C02512A" w14:textId="77777777" w:rsidR="00E66FEA" w:rsidRPr="00E66FEA" w:rsidRDefault="00E66FEA" w:rsidP="00294288">
            <w:pPr>
              <w:pStyle w:val="ListParagraph"/>
              <w:ind w:left="1440"/>
              <w:rPr>
                <w:sz w:val="20"/>
                <w:szCs w:val="20"/>
              </w:rPr>
            </w:pPr>
          </w:p>
          <w:p w14:paraId="5A1F814D" w14:textId="77777777" w:rsidR="003A35A2" w:rsidRPr="00E83640" w:rsidRDefault="003A35A2" w:rsidP="003A35A2">
            <w:pPr>
              <w:rPr>
                <w:b/>
                <w:bCs/>
                <w:sz w:val="24"/>
                <w:szCs w:val="24"/>
              </w:rPr>
            </w:pPr>
          </w:p>
          <w:p w14:paraId="568233EC" w14:textId="00624ACC" w:rsidR="003A35A2" w:rsidRPr="003A35A2" w:rsidRDefault="003A35A2" w:rsidP="003A35A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s</w:t>
            </w:r>
            <w:r w:rsidR="00E83640">
              <w:rPr>
                <w:b/>
                <w:bCs/>
                <w:color w:val="FFFFFF" w:themeColor="background1"/>
                <w:sz w:val="28"/>
                <w:szCs w:val="28"/>
              </w:rPr>
              <w:t>V</w:t>
            </w:r>
            <w:proofErr w:type="spellEnd"/>
          </w:p>
          <w:p w14:paraId="346EA525" w14:textId="1D72A800" w:rsidR="003A35A2" w:rsidRDefault="003A35A2" w:rsidP="003A35A2">
            <w:pPr>
              <w:rPr>
                <w:color w:val="FFFFFF" w:themeColor="background1"/>
              </w:rPr>
            </w:pPr>
          </w:p>
          <w:p w14:paraId="704D529E" w14:textId="0F65BDE1" w:rsidR="003A35A2" w:rsidRPr="003A35A2" w:rsidRDefault="003A35A2" w:rsidP="003A35A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YYY</w:t>
            </w:r>
          </w:p>
          <w:p w14:paraId="3013B7F5" w14:textId="77777777" w:rsidR="003A35A2" w:rsidRPr="003A35A2" w:rsidRDefault="003A35A2" w:rsidP="003A35A2"/>
          <w:p w14:paraId="2D861641" w14:textId="77777777" w:rsidR="003A35A2" w:rsidRDefault="003A35A2" w:rsidP="003A35A2">
            <w:pPr>
              <w:rPr>
                <w:color w:val="FFFFFF" w:themeColor="background1"/>
              </w:rPr>
            </w:pPr>
          </w:p>
          <w:p w14:paraId="72ACDB89" w14:textId="77777777" w:rsidR="003A35A2" w:rsidRDefault="003A35A2" w:rsidP="003A35A2">
            <w:pPr>
              <w:rPr>
                <w:color w:val="FFFFFF" w:themeColor="background1"/>
              </w:rPr>
            </w:pPr>
          </w:p>
          <w:p w14:paraId="4EE28CA5" w14:textId="6F1206B9" w:rsidR="003A35A2" w:rsidRPr="003A35A2" w:rsidRDefault="003A35A2" w:rsidP="003A35A2"/>
        </w:tc>
      </w:tr>
    </w:tbl>
    <w:p w14:paraId="33DBBAEE" w14:textId="77777777" w:rsidR="0043117B" w:rsidRDefault="00000000" w:rsidP="000C45FF">
      <w:pPr>
        <w:tabs>
          <w:tab w:val="left" w:pos="990"/>
        </w:tabs>
      </w:pPr>
    </w:p>
    <w:p w14:paraId="69F398EB" w14:textId="77777777" w:rsidR="00FA0E82" w:rsidRDefault="00FA0E82" w:rsidP="000C45FF">
      <w:pPr>
        <w:tabs>
          <w:tab w:val="left" w:pos="990"/>
        </w:tabs>
      </w:pPr>
    </w:p>
    <w:p w14:paraId="63EF9ED5" w14:textId="35D6A481" w:rsidR="00231960" w:rsidRDefault="00231960" w:rsidP="00231960"/>
    <w:p w14:paraId="3125409E" w14:textId="67BAD5A8" w:rsidR="00501C5B" w:rsidRDefault="00501C5B" w:rsidP="00231960"/>
    <w:p w14:paraId="036B2AB1" w14:textId="77777777" w:rsidR="00231960" w:rsidRPr="00231960" w:rsidRDefault="00231960" w:rsidP="00231960"/>
    <w:sectPr w:rsidR="00231960" w:rsidRPr="00231960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8C6B5" w14:textId="77777777" w:rsidR="00845983" w:rsidRDefault="00845983" w:rsidP="000C45FF">
      <w:r>
        <w:separator/>
      </w:r>
    </w:p>
  </w:endnote>
  <w:endnote w:type="continuationSeparator" w:id="0">
    <w:p w14:paraId="18F2E14F" w14:textId="77777777" w:rsidR="00845983" w:rsidRDefault="0084598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09B8" w14:textId="77777777" w:rsidR="00845983" w:rsidRDefault="00845983" w:rsidP="000C45FF">
      <w:r>
        <w:separator/>
      </w:r>
    </w:p>
  </w:footnote>
  <w:footnote w:type="continuationSeparator" w:id="0">
    <w:p w14:paraId="2660700B" w14:textId="77777777" w:rsidR="00845983" w:rsidRDefault="0084598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D35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AAC34F" wp14:editId="73136D8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5ED0"/>
    <w:multiLevelType w:val="hybridMultilevel"/>
    <w:tmpl w:val="27F2DEBC"/>
    <w:lvl w:ilvl="0" w:tplc="74207F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2070FC3"/>
    <w:multiLevelType w:val="hybridMultilevel"/>
    <w:tmpl w:val="70D8A9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341D03"/>
    <w:multiLevelType w:val="hybridMultilevel"/>
    <w:tmpl w:val="66A2E9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943A1"/>
    <w:multiLevelType w:val="hybridMultilevel"/>
    <w:tmpl w:val="05AE2F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E6584"/>
    <w:multiLevelType w:val="hybridMultilevel"/>
    <w:tmpl w:val="694AB7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3F5D88"/>
    <w:multiLevelType w:val="hybridMultilevel"/>
    <w:tmpl w:val="9F38C100"/>
    <w:lvl w:ilvl="0" w:tplc="40090009">
      <w:start w:val="1"/>
      <w:numFmt w:val="bullet"/>
      <w:lvlText w:val=""/>
      <w:lvlJc w:val="left"/>
      <w:pPr>
        <w:ind w:left="2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6" w15:restartNumberingAfterBreak="0">
    <w:nsid w:val="523157ED"/>
    <w:multiLevelType w:val="hybridMultilevel"/>
    <w:tmpl w:val="E3EEB5D6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" w15:restartNumberingAfterBreak="0">
    <w:nsid w:val="53355403"/>
    <w:multiLevelType w:val="hybridMultilevel"/>
    <w:tmpl w:val="F5C066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E0784"/>
    <w:multiLevelType w:val="hybridMultilevel"/>
    <w:tmpl w:val="F16C52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D924C3"/>
    <w:multiLevelType w:val="hybridMultilevel"/>
    <w:tmpl w:val="0ADAA2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AE3F6B"/>
    <w:multiLevelType w:val="hybridMultilevel"/>
    <w:tmpl w:val="639CDD42"/>
    <w:lvl w:ilvl="0" w:tplc="40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1" w15:restartNumberingAfterBreak="0">
    <w:nsid w:val="67FF6305"/>
    <w:multiLevelType w:val="hybridMultilevel"/>
    <w:tmpl w:val="0824CA26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8384742">
    <w:abstractNumId w:val="3"/>
  </w:num>
  <w:num w:numId="2" w16cid:durableId="387192343">
    <w:abstractNumId w:val="1"/>
  </w:num>
  <w:num w:numId="3" w16cid:durableId="659769163">
    <w:abstractNumId w:val="7"/>
  </w:num>
  <w:num w:numId="4" w16cid:durableId="1813063215">
    <w:abstractNumId w:val="2"/>
  </w:num>
  <w:num w:numId="5" w16cid:durableId="34744868">
    <w:abstractNumId w:val="10"/>
  </w:num>
  <w:num w:numId="6" w16cid:durableId="1437752597">
    <w:abstractNumId w:val="4"/>
  </w:num>
  <w:num w:numId="7" w16cid:durableId="276563970">
    <w:abstractNumId w:val="9"/>
  </w:num>
  <w:num w:numId="8" w16cid:durableId="1411196976">
    <w:abstractNumId w:val="6"/>
  </w:num>
  <w:num w:numId="9" w16cid:durableId="430515320">
    <w:abstractNumId w:val="5"/>
  </w:num>
  <w:num w:numId="10" w16cid:durableId="2076925787">
    <w:abstractNumId w:val="11"/>
  </w:num>
  <w:num w:numId="11" w16cid:durableId="686447213">
    <w:abstractNumId w:val="8"/>
  </w:num>
  <w:num w:numId="12" w16cid:durableId="184428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47"/>
    <w:rsid w:val="0001773A"/>
    <w:rsid w:val="000260C3"/>
    <w:rsid w:val="00036450"/>
    <w:rsid w:val="00094499"/>
    <w:rsid w:val="000C45FF"/>
    <w:rsid w:val="000E3FD1"/>
    <w:rsid w:val="000E4F68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31960"/>
    <w:rsid w:val="002400EB"/>
    <w:rsid w:val="00256CF7"/>
    <w:rsid w:val="0028020B"/>
    <w:rsid w:val="00281FD5"/>
    <w:rsid w:val="00294288"/>
    <w:rsid w:val="0030481B"/>
    <w:rsid w:val="003156FC"/>
    <w:rsid w:val="003254B5"/>
    <w:rsid w:val="0037121F"/>
    <w:rsid w:val="003910D8"/>
    <w:rsid w:val="003A35A2"/>
    <w:rsid w:val="003A6B7D"/>
    <w:rsid w:val="003B06CA"/>
    <w:rsid w:val="003D2B0B"/>
    <w:rsid w:val="004071FC"/>
    <w:rsid w:val="00445947"/>
    <w:rsid w:val="00467BEF"/>
    <w:rsid w:val="004813B3"/>
    <w:rsid w:val="00496591"/>
    <w:rsid w:val="004B068B"/>
    <w:rsid w:val="004C63E4"/>
    <w:rsid w:val="004D3011"/>
    <w:rsid w:val="00501C5B"/>
    <w:rsid w:val="005262AC"/>
    <w:rsid w:val="005718AB"/>
    <w:rsid w:val="005E39D5"/>
    <w:rsid w:val="00600017"/>
    <w:rsid w:val="00600670"/>
    <w:rsid w:val="0062123A"/>
    <w:rsid w:val="00646E75"/>
    <w:rsid w:val="006771D0"/>
    <w:rsid w:val="00684DBC"/>
    <w:rsid w:val="0069446E"/>
    <w:rsid w:val="00715FCB"/>
    <w:rsid w:val="00743101"/>
    <w:rsid w:val="00764C9F"/>
    <w:rsid w:val="007775E1"/>
    <w:rsid w:val="007867A0"/>
    <w:rsid w:val="007927F5"/>
    <w:rsid w:val="00802CA0"/>
    <w:rsid w:val="00845983"/>
    <w:rsid w:val="009260CD"/>
    <w:rsid w:val="00940A66"/>
    <w:rsid w:val="00952C25"/>
    <w:rsid w:val="009C489A"/>
    <w:rsid w:val="00A07838"/>
    <w:rsid w:val="00A2118D"/>
    <w:rsid w:val="00A557A5"/>
    <w:rsid w:val="00AD0A50"/>
    <w:rsid w:val="00AD76E2"/>
    <w:rsid w:val="00B20152"/>
    <w:rsid w:val="00B359E4"/>
    <w:rsid w:val="00B40223"/>
    <w:rsid w:val="00B42D9A"/>
    <w:rsid w:val="00B57D98"/>
    <w:rsid w:val="00B70850"/>
    <w:rsid w:val="00C066B6"/>
    <w:rsid w:val="00C10FF6"/>
    <w:rsid w:val="00C37BA1"/>
    <w:rsid w:val="00C4674C"/>
    <w:rsid w:val="00C506CF"/>
    <w:rsid w:val="00C72BED"/>
    <w:rsid w:val="00C7482B"/>
    <w:rsid w:val="00C9578B"/>
    <w:rsid w:val="00CB0055"/>
    <w:rsid w:val="00CB5347"/>
    <w:rsid w:val="00D2522B"/>
    <w:rsid w:val="00D422DE"/>
    <w:rsid w:val="00D5459D"/>
    <w:rsid w:val="00DA1F4D"/>
    <w:rsid w:val="00DD172A"/>
    <w:rsid w:val="00DE36FB"/>
    <w:rsid w:val="00E25A26"/>
    <w:rsid w:val="00E4381A"/>
    <w:rsid w:val="00E55D74"/>
    <w:rsid w:val="00E66FEA"/>
    <w:rsid w:val="00E83640"/>
    <w:rsid w:val="00F60274"/>
    <w:rsid w:val="00F77FB9"/>
    <w:rsid w:val="00FA0E82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F523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501C5B"/>
    <w:rPr>
      <w:sz w:val="18"/>
      <w:szCs w:val="22"/>
    </w:rPr>
  </w:style>
  <w:style w:type="paragraph" w:styleId="BodyText">
    <w:name w:val="Body Text"/>
    <w:basedOn w:val="Normal"/>
    <w:link w:val="BodyTextChar"/>
    <w:uiPriority w:val="1"/>
    <w:qFormat/>
    <w:rsid w:val="0028020B"/>
    <w:pPr>
      <w:widowControl w:val="0"/>
      <w:autoSpaceDE w:val="0"/>
      <w:autoSpaceDN w:val="0"/>
    </w:pPr>
    <w:rPr>
      <w:rFonts w:ascii="Trebuchet MS" w:eastAsia="Trebuchet MS" w:hAnsi="Trebuchet MS" w:cs="Trebuchet MS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020B"/>
    <w:rPr>
      <w:rFonts w:ascii="Trebuchet MS" w:eastAsia="Trebuchet MS" w:hAnsi="Trebuchet MS" w:cs="Trebuchet MS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4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chana14725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ch\AppData\Local\Microsoft\Office\16.0\DTS\en-IN%7bE9BA1279-44FD-42D9-845E-653497AEF87A%7d\%7bCFB5384A-5DB1-43C8-94F5-7D09B1E1890E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{CFB5384A-5DB1-43C8-94F5-7D09B1E1890E}tf00546271_win32</Template>
  <TotalTime>0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2023-07-19T17:55:00Z</dcterms:created>
  <dcterms:modified xsi:type="dcterms:W3CDTF">2023-07-20T18:04:00Z</dcterms:modified>
</cp:coreProperties>
</file>